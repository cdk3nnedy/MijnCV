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2E7B" w14:textId="72D0E2F9" w:rsidR="00816216" w:rsidRPr="00252E4B" w:rsidRDefault="000838E3" w:rsidP="00141A4C">
      <w:pPr>
        <w:pStyle w:val="Titel"/>
        <w:rPr>
          <w:sz w:val="52"/>
          <w:szCs w:val="20"/>
        </w:rPr>
      </w:pPr>
      <w:r w:rsidRPr="00252E4B">
        <w:rPr>
          <w:sz w:val="52"/>
          <w:szCs w:val="20"/>
        </w:rPr>
        <w:t>Ciaran Kennedy</w:t>
      </w:r>
    </w:p>
    <w:p w14:paraId="53B51573" w14:textId="79D941C3" w:rsidR="00141A4C" w:rsidRPr="00252E4B" w:rsidRDefault="000838E3" w:rsidP="00141A4C">
      <w:pPr>
        <w:rPr>
          <w:sz w:val="20"/>
          <w:szCs w:val="20"/>
        </w:rPr>
      </w:pPr>
      <w:r w:rsidRPr="00252E4B">
        <w:rPr>
          <w:sz w:val="20"/>
          <w:szCs w:val="20"/>
        </w:rPr>
        <w:t>Haltestraat 96 , 2042LP Zandvoort</w:t>
      </w:r>
      <w:r w:rsidR="00141A4C" w:rsidRPr="00252E4B">
        <w:rPr>
          <w:sz w:val="20"/>
          <w:szCs w:val="20"/>
          <w:lang w:bidi="nl-NL"/>
        </w:rPr>
        <w:t> |</w:t>
      </w:r>
      <w:r w:rsidRPr="00252E4B">
        <w:rPr>
          <w:sz w:val="20"/>
          <w:szCs w:val="20"/>
          <w:lang w:bidi="nl-NL"/>
        </w:rPr>
        <w:t>0610768837</w:t>
      </w:r>
      <w:r w:rsidR="00141A4C" w:rsidRPr="00252E4B">
        <w:rPr>
          <w:sz w:val="20"/>
          <w:szCs w:val="20"/>
          <w:lang w:bidi="nl-NL"/>
        </w:rPr>
        <w:t>| </w:t>
      </w:r>
      <w:r w:rsidRPr="00252E4B">
        <w:rPr>
          <w:sz w:val="20"/>
          <w:szCs w:val="20"/>
        </w:rPr>
        <w:t>Ciarandavidkennedy@gmail.com</w:t>
      </w:r>
    </w:p>
    <w:p w14:paraId="6138C243" w14:textId="2D2FAEC3" w:rsidR="006270A9" w:rsidRPr="00252E4B" w:rsidRDefault="000838E3">
      <w:pPr>
        <w:pStyle w:val="Kop1"/>
        <w:rPr>
          <w:sz w:val="24"/>
          <w:szCs w:val="28"/>
        </w:rPr>
      </w:pPr>
      <w:r w:rsidRPr="00252E4B">
        <w:rPr>
          <w:sz w:val="24"/>
          <w:szCs w:val="28"/>
        </w:rPr>
        <w:t>Opleidingen</w:t>
      </w:r>
      <w:r w:rsidR="000B1FC3" w:rsidRPr="00252E4B">
        <w:rPr>
          <w:sz w:val="24"/>
          <w:szCs w:val="28"/>
        </w:rPr>
        <w:t xml:space="preserve"> &amp; Cursussen</w:t>
      </w:r>
    </w:p>
    <w:p w14:paraId="59817303" w14:textId="0168F8DD" w:rsidR="006270A9" w:rsidRPr="00252E4B" w:rsidRDefault="000838E3">
      <w:pPr>
        <w:pStyle w:val="Kop2"/>
        <w:rPr>
          <w:sz w:val="22"/>
          <w:szCs w:val="24"/>
        </w:rPr>
      </w:pPr>
      <w:r w:rsidRPr="00252E4B">
        <w:rPr>
          <w:sz w:val="22"/>
          <w:szCs w:val="24"/>
        </w:rPr>
        <w:t>Mavo</w:t>
      </w:r>
      <w:r w:rsidR="009D5933" w:rsidRPr="00252E4B">
        <w:rPr>
          <w:sz w:val="22"/>
          <w:szCs w:val="24"/>
          <w:lang w:bidi="nl-NL"/>
        </w:rPr>
        <w:t> | </w:t>
      </w:r>
      <w:r w:rsidRPr="00252E4B">
        <w:rPr>
          <w:sz w:val="22"/>
          <w:szCs w:val="24"/>
        </w:rPr>
        <w:t>2020</w:t>
      </w:r>
      <w:r w:rsidR="009D5933" w:rsidRPr="00252E4B">
        <w:rPr>
          <w:sz w:val="22"/>
          <w:szCs w:val="24"/>
          <w:lang w:bidi="nl-NL"/>
        </w:rPr>
        <w:t> | </w:t>
      </w:r>
      <w:r w:rsidRPr="00252E4B">
        <w:rPr>
          <w:sz w:val="22"/>
          <w:szCs w:val="24"/>
        </w:rPr>
        <w:t>Wim Gertenbach college Zandvoort</w:t>
      </w:r>
    </w:p>
    <w:p w14:paraId="56260F6F" w14:textId="1034E817" w:rsidR="006270A9" w:rsidRPr="00252E4B" w:rsidRDefault="000838E3" w:rsidP="001B29CF">
      <w:pPr>
        <w:pStyle w:val="Lijstopsomteken"/>
        <w:rPr>
          <w:sz w:val="20"/>
          <w:szCs w:val="20"/>
        </w:rPr>
      </w:pPr>
      <w:r w:rsidRPr="00252E4B">
        <w:rPr>
          <w:sz w:val="20"/>
          <w:szCs w:val="20"/>
          <w:lang w:bidi="nl-NL"/>
        </w:rPr>
        <w:t>in 2020 mijn diploma behaald.</w:t>
      </w:r>
    </w:p>
    <w:p w14:paraId="13C4C316" w14:textId="0E880752" w:rsidR="006270A9" w:rsidRPr="00252E4B" w:rsidRDefault="000838E3">
      <w:pPr>
        <w:pStyle w:val="Kop2"/>
        <w:rPr>
          <w:sz w:val="22"/>
          <w:szCs w:val="24"/>
          <w:lang w:val="en-GB"/>
        </w:rPr>
      </w:pPr>
      <w:r w:rsidRPr="00252E4B">
        <w:rPr>
          <w:sz w:val="22"/>
          <w:szCs w:val="24"/>
          <w:lang w:val="en-GB"/>
        </w:rPr>
        <w:t>MBO Software development</w:t>
      </w:r>
      <w:r w:rsidR="009D5933" w:rsidRPr="00252E4B">
        <w:rPr>
          <w:sz w:val="22"/>
          <w:szCs w:val="24"/>
          <w:lang w:val="en-GB" w:bidi="nl-NL"/>
        </w:rPr>
        <w:t> |</w:t>
      </w:r>
      <w:r w:rsidRPr="00252E4B">
        <w:rPr>
          <w:sz w:val="22"/>
          <w:szCs w:val="24"/>
          <w:lang w:val="en-GB" w:bidi="nl-NL"/>
        </w:rPr>
        <w:t xml:space="preserve"> 2023</w:t>
      </w:r>
      <w:r w:rsidR="009D5933" w:rsidRPr="00252E4B">
        <w:rPr>
          <w:sz w:val="22"/>
          <w:szCs w:val="24"/>
          <w:lang w:val="en-GB" w:bidi="nl-NL"/>
        </w:rPr>
        <w:t>| </w:t>
      </w:r>
      <w:r w:rsidRPr="00252E4B">
        <w:rPr>
          <w:sz w:val="22"/>
          <w:szCs w:val="24"/>
          <w:lang w:val="en-GB"/>
        </w:rPr>
        <w:t>Nova College</w:t>
      </w:r>
    </w:p>
    <w:p w14:paraId="7E7CDBDC" w14:textId="19502FA8" w:rsidR="006270A9" w:rsidRPr="00252E4B" w:rsidRDefault="000838E3">
      <w:pPr>
        <w:pStyle w:val="Lijstopsomteken"/>
        <w:rPr>
          <w:sz w:val="20"/>
          <w:szCs w:val="20"/>
        </w:rPr>
      </w:pPr>
      <w:r w:rsidRPr="00252E4B">
        <w:rPr>
          <w:sz w:val="20"/>
          <w:szCs w:val="20"/>
          <w:lang w:bidi="nl-NL"/>
        </w:rPr>
        <w:t>ik zit nu in mijn laatste jaar en verwacht dit jaar mijn diploma te halen.</w:t>
      </w:r>
    </w:p>
    <w:p w14:paraId="3440F814" w14:textId="1A8CF9D0" w:rsidR="000B1FC3" w:rsidRPr="0066778E" w:rsidRDefault="000B1FC3" w:rsidP="000B1FC3">
      <w:pPr>
        <w:pStyle w:val="Kop2"/>
        <w:rPr>
          <w:sz w:val="22"/>
          <w:szCs w:val="24"/>
        </w:rPr>
      </w:pPr>
      <w:r w:rsidRPr="0066778E">
        <w:rPr>
          <w:sz w:val="22"/>
          <w:szCs w:val="24"/>
        </w:rPr>
        <w:t>Css essential training | 2021| linkedin learning</w:t>
      </w:r>
    </w:p>
    <w:p w14:paraId="2D586845" w14:textId="7DE3BE20" w:rsidR="00252E4B" w:rsidRPr="00252E4B" w:rsidRDefault="00252E4B" w:rsidP="00252E4B">
      <w:pPr>
        <w:rPr>
          <w:sz w:val="20"/>
          <w:szCs w:val="20"/>
        </w:rPr>
      </w:pPr>
      <w:r w:rsidRPr="00252E4B">
        <w:rPr>
          <w:sz w:val="20"/>
          <w:szCs w:val="20"/>
        </w:rPr>
        <w:t xml:space="preserve">Deze cursus heb ik voltooid via </w:t>
      </w:r>
      <w:r w:rsidR="000F1DC9" w:rsidRPr="00252E4B">
        <w:rPr>
          <w:sz w:val="20"/>
          <w:szCs w:val="20"/>
        </w:rPr>
        <w:t>LinkedIn</w:t>
      </w:r>
      <w:r w:rsidRPr="00252E4B">
        <w:rPr>
          <w:sz w:val="20"/>
          <w:szCs w:val="20"/>
        </w:rPr>
        <w:t xml:space="preserve"> learning. Het certificaat heb ik op </w:t>
      </w:r>
      <w:hyperlink r:id="rId8" w:history="1">
        <w:r w:rsidRPr="00252E4B">
          <w:rPr>
            <w:rStyle w:val="Hyperlink"/>
            <w:sz w:val="20"/>
            <w:szCs w:val="20"/>
          </w:rPr>
          <w:t xml:space="preserve">mijn </w:t>
        </w:r>
        <w:r w:rsidR="000F1DC9" w:rsidRPr="00252E4B">
          <w:rPr>
            <w:rStyle w:val="Hyperlink"/>
            <w:sz w:val="20"/>
            <w:szCs w:val="20"/>
          </w:rPr>
          <w:t>LinkedIn</w:t>
        </w:r>
      </w:hyperlink>
      <w:r w:rsidRPr="00252E4B">
        <w:rPr>
          <w:sz w:val="20"/>
          <w:szCs w:val="20"/>
        </w:rPr>
        <w:t xml:space="preserve"> pagina staan</w:t>
      </w:r>
    </w:p>
    <w:p w14:paraId="6F2F66BD" w14:textId="7462F667" w:rsidR="00252E4B" w:rsidRPr="0066778E" w:rsidRDefault="00252E4B" w:rsidP="00252E4B">
      <w:pPr>
        <w:pStyle w:val="Kop2"/>
        <w:rPr>
          <w:sz w:val="22"/>
          <w:szCs w:val="24"/>
        </w:rPr>
      </w:pPr>
      <w:r w:rsidRPr="0066778E">
        <w:rPr>
          <w:sz w:val="22"/>
          <w:szCs w:val="24"/>
        </w:rPr>
        <w:t>Programming foundations : fundementals |2021| linkedin learning</w:t>
      </w:r>
    </w:p>
    <w:p w14:paraId="1393C05C" w14:textId="15CCF862" w:rsidR="00252E4B" w:rsidRPr="00252E4B" w:rsidRDefault="00252E4B" w:rsidP="00252E4B">
      <w:pPr>
        <w:rPr>
          <w:sz w:val="20"/>
          <w:szCs w:val="20"/>
        </w:rPr>
      </w:pPr>
      <w:r w:rsidRPr="00252E4B">
        <w:rPr>
          <w:sz w:val="20"/>
          <w:szCs w:val="20"/>
        </w:rPr>
        <w:t xml:space="preserve">Dit was een cursus python die ik heb voltooid via </w:t>
      </w:r>
      <w:r w:rsidR="000F1DC9" w:rsidRPr="00252E4B">
        <w:rPr>
          <w:sz w:val="20"/>
          <w:szCs w:val="20"/>
        </w:rPr>
        <w:t>LinkedIn</w:t>
      </w:r>
      <w:r w:rsidRPr="00252E4B">
        <w:rPr>
          <w:sz w:val="20"/>
          <w:szCs w:val="20"/>
        </w:rPr>
        <w:t xml:space="preserve"> learning. Het certificaat heb ik </w:t>
      </w:r>
      <w:hyperlink r:id="rId9" w:history="1">
        <w:r w:rsidRPr="00252E4B">
          <w:rPr>
            <w:rStyle w:val="Hyperlink"/>
            <w:sz w:val="20"/>
            <w:szCs w:val="20"/>
          </w:rPr>
          <w:t xml:space="preserve">op mijn </w:t>
        </w:r>
        <w:r w:rsidR="000F1DC9" w:rsidRPr="00252E4B">
          <w:rPr>
            <w:rStyle w:val="Hyperlink"/>
            <w:sz w:val="20"/>
            <w:szCs w:val="20"/>
          </w:rPr>
          <w:t>LinkedIn</w:t>
        </w:r>
      </w:hyperlink>
      <w:r w:rsidRPr="00252E4B">
        <w:rPr>
          <w:sz w:val="20"/>
          <w:szCs w:val="20"/>
        </w:rPr>
        <w:t xml:space="preserve"> pagina staan</w:t>
      </w:r>
    </w:p>
    <w:sdt>
      <w:sdtPr>
        <w:rPr>
          <w:sz w:val="24"/>
          <w:szCs w:val="28"/>
        </w:rPr>
        <w:alias w:val="Vaardigheden en talenten:"/>
        <w:tag w:val="Vaardigheden en talenten:"/>
        <w:id w:val="458624136"/>
        <w:placeholder>
          <w:docPart w:val="371BDDDBB90E4EB89DBEE04CC14529E9"/>
        </w:placeholder>
        <w:temporary/>
        <w:showingPlcHdr/>
        <w15:appearance w15:val="hidden"/>
      </w:sdtPr>
      <w:sdtContent>
        <w:p w14:paraId="288F7A49" w14:textId="77777777" w:rsidR="006270A9" w:rsidRPr="00252E4B" w:rsidRDefault="009D5933">
          <w:pPr>
            <w:pStyle w:val="Kop1"/>
            <w:rPr>
              <w:sz w:val="24"/>
              <w:szCs w:val="28"/>
            </w:rPr>
          </w:pPr>
          <w:r w:rsidRPr="00252E4B">
            <w:rPr>
              <w:sz w:val="24"/>
              <w:szCs w:val="28"/>
              <w:lang w:bidi="nl-NL"/>
            </w:rPr>
            <w:t>Vaardigheden en talenten</w:t>
          </w:r>
        </w:p>
      </w:sdtContent>
    </w:sdt>
    <w:p w14:paraId="23531505" w14:textId="427DB231" w:rsidR="006270A9" w:rsidRPr="00252E4B" w:rsidRDefault="000838E3">
      <w:pPr>
        <w:pStyle w:val="Kop2"/>
        <w:rPr>
          <w:sz w:val="22"/>
          <w:szCs w:val="24"/>
        </w:rPr>
      </w:pPr>
      <w:r w:rsidRPr="00252E4B">
        <w:rPr>
          <w:sz w:val="22"/>
          <w:szCs w:val="24"/>
        </w:rPr>
        <w:t>Samenwerken</w:t>
      </w:r>
    </w:p>
    <w:p w14:paraId="455A13C5" w14:textId="209E1054" w:rsidR="006270A9" w:rsidRPr="00252E4B" w:rsidRDefault="000B1FC3">
      <w:pPr>
        <w:pStyle w:val="Lijstopsomteken"/>
        <w:rPr>
          <w:sz w:val="20"/>
          <w:szCs w:val="20"/>
        </w:rPr>
      </w:pPr>
      <w:r w:rsidRPr="00252E4B">
        <w:rPr>
          <w:sz w:val="20"/>
          <w:szCs w:val="20"/>
        </w:rPr>
        <w:t>Samenwerken is enorm belangrijk door mijn sociale karakter en goede communicatie skills ben ik hier goed in.</w:t>
      </w:r>
    </w:p>
    <w:p w14:paraId="2BB533D3" w14:textId="3836D7D5" w:rsidR="006270A9" w:rsidRPr="00252E4B" w:rsidRDefault="000838E3">
      <w:pPr>
        <w:pStyle w:val="Kop2"/>
        <w:rPr>
          <w:sz w:val="22"/>
          <w:szCs w:val="24"/>
        </w:rPr>
      </w:pPr>
      <w:r w:rsidRPr="00252E4B">
        <w:rPr>
          <w:sz w:val="22"/>
          <w:szCs w:val="24"/>
        </w:rPr>
        <w:t>Communicatie</w:t>
      </w:r>
    </w:p>
    <w:p w14:paraId="6191F586" w14:textId="6C5703CB" w:rsidR="006270A9" w:rsidRPr="00252E4B" w:rsidRDefault="000838E3">
      <w:pPr>
        <w:pStyle w:val="Lijstopsomteken"/>
        <w:rPr>
          <w:sz w:val="20"/>
          <w:szCs w:val="20"/>
        </w:rPr>
      </w:pPr>
      <w:r w:rsidRPr="00252E4B">
        <w:rPr>
          <w:sz w:val="20"/>
          <w:szCs w:val="20"/>
        </w:rPr>
        <w:t>Tijdens mijn werk bij Giomara Food&amp;drinks heb ik geleerd dat communicatie enorm belangrijk is op de werkvloer omdat het anders fout loopt.</w:t>
      </w:r>
      <w:r w:rsidR="000B1FC3" w:rsidRPr="00252E4B">
        <w:rPr>
          <w:sz w:val="20"/>
          <w:szCs w:val="20"/>
        </w:rPr>
        <w:t xml:space="preserve"> Dit heb ik ook kunnen inzetten op school bij projecten in groepsverband.</w:t>
      </w:r>
      <w:r w:rsidRPr="00252E4B">
        <w:rPr>
          <w:sz w:val="20"/>
          <w:szCs w:val="20"/>
        </w:rPr>
        <w:t xml:space="preserve"> </w:t>
      </w:r>
    </w:p>
    <w:p w14:paraId="378507A5" w14:textId="3039BC55" w:rsidR="006270A9" w:rsidRPr="00252E4B" w:rsidRDefault="000838E3">
      <w:pPr>
        <w:pStyle w:val="Kop2"/>
        <w:rPr>
          <w:sz w:val="22"/>
          <w:szCs w:val="24"/>
        </w:rPr>
      </w:pPr>
      <w:r w:rsidRPr="00252E4B">
        <w:rPr>
          <w:sz w:val="22"/>
          <w:szCs w:val="24"/>
        </w:rPr>
        <w:t>tweetalig</w:t>
      </w:r>
    </w:p>
    <w:p w14:paraId="05832959" w14:textId="040A27E2" w:rsidR="006270A9" w:rsidRPr="00252E4B" w:rsidRDefault="000838E3">
      <w:pPr>
        <w:pStyle w:val="Lijstopsomteken"/>
        <w:rPr>
          <w:sz w:val="20"/>
          <w:szCs w:val="20"/>
        </w:rPr>
      </w:pPr>
      <w:r w:rsidRPr="00252E4B">
        <w:rPr>
          <w:sz w:val="20"/>
          <w:szCs w:val="20"/>
        </w:rPr>
        <w:t>Wegens dubbele nationaliteit (Engels en nederlands) ben ik tweetalig opgevoed hierdoor kan ik zo wel Nederlands als Engels spreken en schrijven.</w:t>
      </w:r>
      <w:r w:rsidR="000B1FC3" w:rsidRPr="00252E4B">
        <w:rPr>
          <w:sz w:val="20"/>
          <w:szCs w:val="20"/>
        </w:rPr>
        <w:t xml:space="preserve"> Dit helpt zeer bij communicatie met mensen over de wereld die vaak geen Nederlands spreken maar wel Engels.</w:t>
      </w:r>
    </w:p>
    <w:p w14:paraId="13D5FE19" w14:textId="2FCDE1CD" w:rsidR="006270A9" w:rsidRPr="00252E4B" w:rsidRDefault="000B1FC3">
      <w:pPr>
        <w:pStyle w:val="Kop2"/>
        <w:rPr>
          <w:sz w:val="22"/>
          <w:szCs w:val="24"/>
        </w:rPr>
      </w:pPr>
      <w:r w:rsidRPr="00252E4B">
        <w:rPr>
          <w:sz w:val="22"/>
          <w:szCs w:val="24"/>
        </w:rPr>
        <w:t>Leergierig</w:t>
      </w:r>
    </w:p>
    <w:p w14:paraId="1381B27E" w14:textId="77F9C757" w:rsidR="006270A9" w:rsidRPr="00252E4B" w:rsidRDefault="000B1FC3">
      <w:pPr>
        <w:pStyle w:val="Lijstopsomteken"/>
        <w:rPr>
          <w:sz w:val="20"/>
          <w:szCs w:val="20"/>
        </w:rPr>
      </w:pPr>
      <w:r w:rsidRPr="00252E4B">
        <w:rPr>
          <w:sz w:val="20"/>
          <w:szCs w:val="20"/>
        </w:rPr>
        <w:t xml:space="preserve">Ik ben erg leergierig ik vind het enorm leuk om nieuwe dingen te leren het maakt mij niet uit of dat bijvoorbeeld programeer talen </w:t>
      </w:r>
      <w:r w:rsidR="0066778E">
        <w:rPr>
          <w:sz w:val="20"/>
          <w:szCs w:val="20"/>
        </w:rPr>
        <w:t xml:space="preserve">of andere dingen </w:t>
      </w:r>
      <w:r w:rsidRPr="00252E4B">
        <w:rPr>
          <w:sz w:val="20"/>
          <w:szCs w:val="20"/>
        </w:rPr>
        <w:t>ik vind nieuwe kennis opdoen erg leuk.</w:t>
      </w:r>
    </w:p>
    <w:sdt>
      <w:sdtPr>
        <w:rPr>
          <w:sz w:val="24"/>
          <w:szCs w:val="28"/>
        </w:rPr>
        <w:alias w:val="Werkervaring:"/>
        <w:tag w:val="Werkervaring:"/>
        <w:id w:val="171684534"/>
        <w:placeholder>
          <w:docPart w:val="BD006395B2A5431D988169E944C4C343"/>
        </w:placeholder>
        <w:temporary/>
        <w:showingPlcHdr/>
        <w15:appearance w15:val="hidden"/>
      </w:sdtPr>
      <w:sdtContent>
        <w:p w14:paraId="71A94218" w14:textId="77777777" w:rsidR="006270A9" w:rsidRPr="00252E4B" w:rsidRDefault="009D5933">
          <w:pPr>
            <w:pStyle w:val="Kop1"/>
            <w:rPr>
              <w:sz w:val="24"/>
              <w:szCs w:val="28"/>
            </w:rPr>
          </w:pPr>
          <w:r w:rsidRPr="00252E4B">
            <w:rPr>
              <w:sz w:val="24"/>
              <w:szCs w:val="28"/>
              <w:lang w:bidi="nl-NL"/>
            </w:rPr>
            <w:t>Werkervaring</w:t>
          </w:r>
        </w:p>
      </w:sdtContent>
    </w:sdt>
    <w:p w14:paraId="569D2DF8" w14:textId="494BC09D" w:rsidR="006270A9" w:rsidRPr="00252E4B" w:rsidRDefault="000838E3" w:rsidP="000838E3">
      <w:pPr>
        <w:pStyle w:val="Kop2"/>
        <w:rPr>
          <w:sz w:val="22"/>
          <w:szCs w:val="24"/>
        </w:rPr>
      </w:pPr>
      <w:r w:rsidRPr="00252E4B">
        <w:rPr>
          <w:sz w:val="22"/>
          <w:szCs w:val="24"/>
        </w:rPr>
        <w:t>Kassamedewerker</w:t>
      </w:r>
      <w:r w:rsidR="009D5933" w:rsidRPr="00252E4B">
        <w:rPr>
          <w:sz w:val="22"/>
          <w:szCs w:val="24"/>
          <w:lang w:bidi="nl-NL"/>
        </w:rPr>
        <w:t> | </w:t>
      </w:r>
      <w:r w:rsidRPr="00252E4B">
        <w:rPr>
          <w:sz w:val="22"/>
          <w:szCs w:val="24"/>
        </w:rPr>
        <w:t>Hema</w:t>
      </w:r>
      <w:r w:rsidR="009D5933" w:rsidRPr="00252E4B">
        <w:rPr>
          <w:sz w:val="22"/>
          <w:szCs w:val="24"/>
          <w:lang w:bidi="nl-NL"/>
        </w:rPr>
        <w:t> | </w:t>
      </w:r>
      <w:r w:rsidRPr="00252E4B">
        <w:rPr>
          <w:sz w:val="22"/>
          <w:szCs w:val="24"/>
        </w:rPr>
        <w:t>2017-2022</w:t>
      </w:r>
    </w:p>
    <w:p w14:paraId="7A292810" w14:textId="1C8F58E8" w:rsidR="000838E3" w:rsidRPr="00252E4B" w:rsidRDefault="000838E3" w:rsidP="000838E3">
      <w:pPr>
        <w:rPr>
          <w:sz w:val="20"/>
          <w:szCs w:val="20"/>
        </w:rPr>
      </w:pPr>
      <w:r w:rsidRPr="00252E4B">
        <w:rPr>
          <w:sz w:val="20"/>
          <w:szCs w:val="20"/>
        </w:rPr>
        <w:t xml:space="preserve">. ik begon als vakkenvuller en ben later achter de kassa gaan werken. Hier heb ik veel geleerd over communicatie met klanten , werken op een goed tempo en klantenservice </w:t>
      </w:r>
    </w:p>
    <w:p w14:paraId="66F95F8E" w14:textId="24A42682" w:rsidR="006270A9" w:rsidRPr="00252E4B" w:rsidRDefault="000838E3">
      <w:pPr>
        <w:pStyle w:val="Kop2"/>
        <w:rPr>
          <w:sz w:val="22"/>
          <w:szCs w:val="24"/>
        </w:rPr>
      </w:pPr>
      <w:r w:rsidRPr="00252E4B">
        <w:rPr>
          <w:sz w:val="22"/>
          <w:szCs w:val="24"/>
        </w:rPr>
        <w:t>Foodtruck medewerker</w:t>
      </w:r>
      <w:r w:rsidR="009D5933" w:rsidRPr="00252E4B">
        <w:rPr>
          <w:sz w:val="22"/>
          <w:szCs w:val="24"/>
          <w:lang w:bidi="nl-NL"/>
        </w:rPr>
        <w:t> | </w:t>
      </w:r>
      <w:r w:rsidRPr="00252E4B">
        <w:rPr>
          <w:sz w:val="22"/>
          <w:szCs w:val="24"/>
        </w:rPr>
        <w:t>Giomara food&amp;drinks</w:t>
      </w:r>
      <w:r w:rsidR="009D5933" w:rsidRPr="00252E4B">
        <w:rPr>
          <w:sz w:val="22"/>
          <w:szCs w:val="24"/>
          <w:lang w:bidi="nl-NL"/>
        </w:rPr>
        <w:t> | </w:t>
      </w:r>
      <w:r w:rsidRPr="00252E4B">
        <w:rPr>
          <w:sz w:val="22"/>
          <w:szCs w:val="24"/>
        </w:rPr>
        <w:t>2021-nu</w:t>
      </w:r>
    </w:p>
    <w:p w14:paraId="07D3A9F9" w14:textId="4E04FE54" w:rsidR="001B29CF" w:rsidRDefault="000838E3" w:rsidP="001B29CF">
      <w:pPr>
        <w:pStyle w:val="Lijstopsomteken"/>
      </w:pPr>
      <w:r w:rsidRPr="00252E4B">
        <w:rPr>
          <w:sz w:val="20"/>
          <w:szCs w:val="20"/>
        </w:rPr>
        <w:t>Hier heb ik veel geleerd over werken onder druk , teamwerk en communicatie een hoogtepunt van mijn tijd bij Giomara Food&amp;drinks is toch wel het werken tijdens de formule 1 en in de zomer als het enorm druk is op de boulevard</w:t>
      </w:r>
      <w:r w:rsidR="000B1FC3" w:rsidRPr="00252E4B">
        <w:rPr>
          <w:sz w:val="20"/>
          <w:szCs w:val="20"/>
        </w:rPr>
        <w:t xml:space="preserve"> van Zandvoort</w:t>
      </w:r>
      <w:r w:rsidRPr="00252E4B">
        <w:rPr>
          <w:sz w:val="20"/>
          <w:szCs w:val="20"/>
        </w:rPr>
        <w:t xml:space="preserve"> en fouten niet </w:t>
      </w:r>
      <w:r>
        <w:t>gemaakt kunnen worden.</w:t>
      </w:r>
    </w:p>
    <w:p w14:paraId="0D5F7F86" w14:textId="43132E90" w:rsidR="0066778E" w:rsidRPr="0066778E" w:rsidRDefault="0066778E" w:rsidP="0066778E">
      <w:pPr>
        <w:pStyle w:val="Kop2"/>
        <w:rPr>
          <w:sz w:val="22"/>
          <w:szCs w:val="24"/>
          <w:lang w:val="en-GB"/>
        </w:rPr>
      </w:pPr>
      <w:r w:rsidRPr="0066778E">
        <w:rPr>
          <w:sz w:val="22"/>
          <w:szCs w:val="24"/>
          <w:lang w:val="en-GB"/>
        </w:rPr>
        <w:t>Stagaire Software development</w:t>
      </w:r>
      <w:r w:rsidRPr="0066778E">
        <w:rPr>
          <w:sz w:val="22"/>
          <w:szCs w:val="24"/>
          <w:lang w:val="en-GB" w:bidi="nl-NL"/>
        </w:rPr>
        <w:t> | </w:t>
      </w:r>
      <w:r w:rsidRPr="0066778E">
        <w:rPr>
          <w:sz w:val="22"/>
          <w:szCs w:val="24"/>
          <w:lang w:val="en-GB"/>
        </w:rPr>
        <w:t>Iber lengua</w:t>
      </w:r>
      <w:r w:rsidRPr="0066778E">
        <w:rPr>
          <w:sz w:val="22"/>
          <w:szCs w:val="24"/>
          <w:lang w:val="en-GB" w:bidi="nl-NL"/>
        </w:rPr>
        <w:t> | </w:t>
      </w:r>
      <w:r w:rsidRPr="0066778E">
        <w:rPr>
          <w:sz w:val="22"/>
          <w:szCs w:val="24"/>
          <w:lang w:val="en-GB"/>
        </w:rPr>
        <w:t>mei 2023</w:t>
      </w:r>
      <w:r w:rsidRPr="0066778E">
        <w:rPr>
          <w:sz w:val="22"/>
          <w:szCs w:val="24"/>
          <w:lang w:val="en-GB"/>
        </w:rPr>
        <w:t>-</w:t>
      </w:r>
      <w:r>
        <w:rPr>
          <w:sz w:val="22"/>
          <w:szCs w:val="24"/>
          <w:lang w:val="en-GB"/>
        </w:rPr>
        <w:t xml:space="preserve"> nu</w:t>
      </w:r>
    </w:p>
    <w:p w14:paraId="7F1CC286" w14:textId="77777777" w:rsidR="0066778E" w:rsidRPr="0066778E" w:rsidRDefault="0066778E" w:rsidP="001B29CF">
      <w:pPr>
        <w:pStyle w:val="Lijstopsomteken"/>
        <w:rPr>
          <w:lang w:val="en-GB"/>
        </w:rPr>
      </w:pPr>
    </w:p>
    <w:sectPr w:rsidR="0066778E" w:rsidRPr="0066778E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32BB" w14:textId="77777777" w:rsidR="00D41C0E" w:rsidRDefault="00D41C0E">
      <w:pPr>
        <w:spacing w:after="0"/>
      </w:pPr>
      <w:r>
        <w:separator/>
      </w:r>
    </w:p>
  </w:endnote>
  <w:endnote w:type="continuationSeparator" w:id="0">
    <w:p w14:paraId="23AE9E39" w14:textId="77777777" w:rsidR="00D41C0E" w:rsidRDefault="00D41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2FE8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21FF" w14:textId="77777777" w:rsidR="00D41C0E" w:rsidRDefault="00D41C0E">
      <w:pPr>
        <w:spacing w:after="0"/>
      </w:pPr>
      <w:r>
        <w:separator/>
      </w:r>
    </w:p>
  </w:footnote>
  <w:footnote w:type="continuationSeparator" w:id="0">
    <w:p w14:paraId="6C8F4F50" w14:textId="77777777" w:rsidR="00D41C0E" w:rsidRDefault="00D41C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5E116BA"/>
    <w:multiLevelType w:val="hybridMultilevel"/>
    <w:tmpl w:val="41082D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50245407">
    <w:abstractNumId w:val="9"/>
  </w:num>
  <w:num w:numId="2" w16cid:durableId="859321409">
    <w:abstractNumId w:val="9"/>
    <w:lvlOverride w:ilvl="0">
      <w:startOverride w:val="1"/>
    </w:lvlOverride>
  </w:num>
  <w:num w:numId="3" w16cid:durableId="1911500627">
    <w:abstractNumId w:val="9"/>
    <w:lvlOverride w:ilvl="0">
      <w:startOverride w:val="1"/>
    </w:lvlOverride>
  </w:num>
  <w:num w:numId="4" w16cid:durableId="211432308">
    <w:abstractNumId w:val="9"/>
    <w:lvlOverride w:ilvl="0">
      <w:startOverride w:val="1"/>
    </w:lvlOverride>
  </w:num>
  <w:num w:numId="5" w16cid:durableId="1630744563">
    <w:abstractNumId w:val="8"/>
  </w:num>
  <w:num w:numId="6" w16cid:durableId="932470083">
    <w:abstractNumId w:val="7"/>
  </w:num>
  <w:num w:numId="7" w16cid:durableId="870192657">
    <w:abstractNumId w:val="6"/>
  </w:num>
  <w:num w:numId="8" w16cid:durableId="616260158">
    <w:abstractNumId w:val="5"/>
  </w:num>
  <w:num w:numId="9" w16cid:durableId="1448163487">
    <w:abstractNumId w:val="4"/>
  </w:num>
  <w:num w:numId="10" w16cid:durableId="349068161">
    <w:abstractNumId w:val="3"/>
  </w:num>
  <w:num w:numId="11" w16cid:durableId="1612974163">
    <w:abstractNumId w:val="2"/>
  </w:num>
  <w:num w:numId="12" w16cid:durableId="1849635067">
    <w:abstractNumId w:val="1"/>
  </w:num>
  <w:num w:numId="13" w16cid:durableId="1795443488">
    <w:abstractNumId w:val="0"/>
  </w:num>
  <w:num w:numId="14" w16cid:durableId="1697121568">
    <w:abstractNumId w:val="14"/>
  </w:num>
  <w:num w:numId="15" w16cid:durableId="306402949">
    <w:abstractNumId w:val="17"/>
  </w:num>
  <w:num w:numId="16" w16cid:durableId="308823738">
    <w:abstractNumId w:val="12"/>
  </w:num>
  <w:num w:numId="17" w16cid:durableId="1586918862">
    <w:abstractNumId w:val="16"/>
  </w:num>
  <w:num w:numId="18" w16cid:durableId="801388988">
    <w:abstractNumId w:val="10"/>
  </w:num>
  <w:num w:numId="19" w16cid:durableId="194390058">
    <w:abstractNumId w:val="20"/>
  </w:num>
  <w:num w:numId="20" w16cid:durableId="1746562683">
    <w:abstractNumId w:val="18"/>
  </w:num>
  <w:num w:numId="21" w16cid:durableId="982196617">
    <w:abstractNumId w:val="11"/>
  </w:num>
  <w:num w:numId="22" w16cid:durableId="369645242">
    <w:abstractNumId w:val="15"/>
  </w:num>
  <w:num w:numId="23" w16cid:durableId="1963926215">
    <w:abstractNumId w:val="19"/>
  </w:num>
  <w:num w:numId="24" w16cid:durableId="1309633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E3"/>
    <w:rsid w:val="000838E3"/>
    <w:rsid w:val="000A4F59"/>
    <w:rsid w:val="000B072D"/>
    <w:rsid w:val="000B1FC3"/>
    <w:rsid w:val="000F1DC9"/>
    <w:rsid w:val="00141A4C"/>
    <w:rsid w:val="001B29CF"/>
    <w:rsid w:val="00252E4B"/>
    <w:rsid w:val="0028220F"/>
    <w:rsid w:val="00356C14"/>
    <w:rsid w:val="00617B26"/>
    <w:rsid w:val="006270A9"/>
    <w:rsid w:val="0066778E"/>
    <w:rsid w:val="00675956"/>
    <w:rsid w:val="00681034"/>
    <w:rsid w:val="00816216"/>
    <w:rsid w:val="00862708"/>
    <w:rsid w:val="0087734B"/>
    <w:rsid w:val="009D5933"/>
    <w:rsid w:val="00BD768D"/>
    <w:rsid w:val="00BF060D"/>
    <w:rsid w:val="00C61F8E"/>
    <w:rsid w:val="00D41C0E"/>
    <w:rsid w:val="00E83E4B"/>
    <w:rsid w:val="00E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23A2A"/>
  <w15:chartTrackingRefBased/>
  <w15:docId w15:val="{D305328C-4929-4FBB-A062-06CEED0E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paragraph" w:styleId="Lijstalinea">
    <w:name w:val="List Paragraph"/>
    <w:basedOn w:val="Standaard"/>
    <w:uiPriority w:val="34"/>
    <w:unhideWhenUsed/>
    <w:qFormat/>
    <w:rsid w:val="00252E4B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5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ertificates/9d756c8d91718e167bcd12d0022a31928429ea86b0963eb8c3595ea30afe2761?trk=backfilled_certificate&amp;lipi=urn%3Ali%3Apage%3Ad_flagship3_profile_view_base%3BL%2B5y1om9Ruigzb9fpd2F8g%3D%3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certificates/ab4fd014c6c95af5d895f450c1cc635e9c70f6ec2514ea8974f76a8347b4f382?trk=backfilled_certifica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ara\AppData\Roaming\Microsoft\Templates\Cv%20(in%20k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1BDDDBB90E4EB89DBEE04CC14529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D7EEE8-E510-4C91-A154-3479CE37C3CA}"/>
      </w:docPartPr>
      <w:docPartBody>
        <w:p w:rsidR="00A96C58" w:rsidRDefault="00000000">
          <w:pPr>
            <w:pStyle w:val="371BDDDBB90E4EB89DBEE04CC14529E9"/>
          </w:pPr>
          <w:r>
            <w:rPr>
              <w:lang w:bidi="nl-NL"/>
            </w:rPr>
            <w:t>Vaardigheden en talenten</w:t>
          </w:r>
        </w:p>
      </w:docPartBody>
    </w:docPart>
    <w:docPart>
      <w:docPartPr>
        <w:name w:val="BD006395B2A5431D988169E944C4C3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906929-7626-4850-8E38-924741A38C80}"/>
      </w:docPartPr>
      <w:docPartBody>
        <w:p w:rsidR="00A96C58" w:rsidRDefault="00000000">
          <w:pPr>
            <w:pStyle w:val="BD006395B2A5431D988169E944C4C343"/>
          </w:pPr>
          <w:r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BB"/>
    <w:rsid w:val="00666FBB"/>
    <w:rsid w:val="00A96C58"/>
    <w:rsid w:val="00F7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C83EBB959B44E8B9AD13790182944B">
    <w:name w:val="10C83EBB959B44E8B9AD13790182944B"/>
  </w:style>
  <w:style w:type="paragraph" w:customStyle="1" w:styleId="371BDDDBB90E4EB89DBEE04CC14529E9">
    <w:name w:val="371BDDDBB90E4EB89DBEE04CC14529E9"/>
  </w:style>
  <w:style w:type="paragraph" w:customStyle="1" w:styleId="BD006395B2A5431D988169E944C4C343">
    <w:name w:val="BD006395B2A5431D988169E944C4C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0308-3020-4570-A381-30857EA3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(in kleur).dotx</Template>
  <TotalTime>38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ciaran</dc:creator>
  <cp:keywords/>
  <cp:lastModifiedBy>ciaran kennedy</cp:lastModifiedBy>
  <cp:revision>3</cp:revision>
  <dcterms:created xsi:type="dcterms:W3CDTF">2023-03-27T11:37:00Z</dcterms:created>
  <dcterms:modified xsi:type="dcterms:W3CDTF">2023-05-09T09:40:00Z</dcterms:modified>
  <cp:version/>
</cp:coreProperties>
</file>